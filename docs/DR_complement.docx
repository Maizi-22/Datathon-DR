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D6FC0" w14:textId="77777777" w:rsidR="0078459F" w:rsidRPr="00B3408A" w:rsidRDefault="0078459F" w:rsidP="0078459F">
      <w:pPr>
        <w:pStyle w:val="p1"/>
        <w:rPr>
          <w:rFonts w:asciiTheme="minorHAnsi" w:hAnsiTheme="minorHAnsi" w:cstheme="minorBidi"/>
          <w:color w:val="auto"/>
          <w:sz w:val="24"/>
          <w:szCs w:val="24"/>
          <w:lang w:eastAsia="en-US"/>
        </w:rPr>
      </w:pPr>
      <w:r w:rsidRPr="00B3408A">
        <w:rPr>
          <w:rFonts w:asciiTheme="minorHAnsi" w:hAnsiTheme="minorHAnsi" w:cstheme="minorBidi" w:hint="eastAsia"/>
          <w:color w:val="auto"/>
          <w:sz w:val="24"/>
          <w:szCs w:val="24"/>
          <w:lang w:eastAsia="en-US"/>
        </w:rPr>
        <w:t xml:space="preserve">1. </w:t>
      </w:r>
      <w:r w:rsidRPr="00B3408A">
        <w:rPr>
          <w:rFonts w:asciiTheme="minorHAnsi" w:hAnsiTheme="minorHAnsi" w:cstheme="minorBidi"/>
          <w:color w:val="auto"/>
          <w:sz w:val="24"/>
          <w:szCs w:val="24"/>
          <w:lang w:eastAsia="en-US"/>
        </w:rPr>
        <w:t>Cohort:</w:t>
      </w:r>
    </w:p>
    <w:p w14:paraId="26C4E52E" w14:textId="77777777" w:rsidR="0078459F" w:rsidRDefault="00F957BB" w:rsidP="0078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3408A">
        <w:t>(</w:t>
      </w:r>
      <w:r w:rsidRPr="00B3408A">
        <w:rPr>
          <w:rFonts w:hint="eastAsia"/>
        </w:rPr>
        <w:t>稍后整理好给你，可能前面的数字有些变动</w:t>
      </w:r>
      <w:r w:rsidRPr="00B3408A">
        <w:t>)</w:t>
      </w:r>
    </w:p>
    <w:p w14:paraId="6A98D3AD" w14:textId="77777777" w:rsidR="0078459F" w:rsidRDefault="0078459F" w:rsidP="0078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  <w:bookmarkStart w:id="0" w:name="_GoBack"/>
      <w:bookmarkEnd w:id="0"/>
    </w:p>
    <w:p w14:paraId="03FD7602" w14:textId="77777777" w:rsidR="0078459F" w:rsidRPr="0078459F" w:rsidRDefault="0078459F" w:rsidP="00784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2.Re-admission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176"/>
        <w:gridCol w:w="2077"/>
        <w:gridCol w:w="1927"/>
      </w:tblGrid>
      <w:tr w:rsidR="0078459F" w14:paraId="4D7EC3B5" w14:textId="77777777" w:rsidTr="0078459F">
        <w:tc>
          <w:tcPr>
            <w:tcW w:w="2830" w:type="dxa"/>
          </w:tcPr>
          <w:p w14:paraId="2DA4DC41" w14:textId="77777777" w:rsidR="0078459F" w:rsidRDefault="0078459F"/>
        </w:tc>
        <w:tc>
          <w:tcPr>
            <w:tcW w:w="2176" w:type="dxa"/>
          </w:tcPr>
          <w:p w14:paraId="28A285ED" w14:textId="77777777" w:rsidR="0078459F" w:rsidRPr="00B3408A" w:rsidRDefault="0078459F" w:rsidP="0078459F">
            <w:pPr>
              <w:jc w:val="center"/>
            </w:pPr>
            <w:r w:rsidRPr="00B3408A">
              <w:t>No-RRT</w:t>
            </w:r>
          </w:p>
        </w:tc>
        <w:tc>
          <w:tcPr>
            <w:tcW w:w="2077" w:type="dxa"/>
          </w:tcPr>
          <w:p w14:paraId="7DF8A68B" w14:textId="77777777" w:rsidR="0078459F" w:rsidRPr="00B3408A" w:rsidRDefault="0078459F" w:rsidP="0078459F">
            <w:pPr>
              <w:jc w:val="center"/>
            </w:pPr>
            <w:r w:rsidRPr="00B3408A">
              <w:t>RRT</w:t>
            </w:r>
          </w:p>
        </w:tc>
        <w:tc>
          <w:tcPr>
            <w:tcW w:w="1927" w:type="dxa"/>
          </w:tcPr>
          <w:p w14:paraId="471A0D58" w14:textId="77777777" w:rsidR="0078459F" w:rsidRPr="00B3408A" w:rsidRDefault="0078459F" w:rsidP="0078459F">
            <w:pPr>
              <w:jc w:val="center"/>
            </w:pPr>
            <w:r w:rsidRPr="00B3408A">
              <w:t>P value</w:t>
            </w:r>
          </w:p>
        </w:tc>
      </w:tr>
      <w:tr w:rsidR="0078459F" w14:paraId="0F437586" w14:textId="77777777" w:rsidTr="0078459F">
        <w:tc>
          <w:tcPr>
            <w:tcW w:w="2830" w:type="dxa"/>
          </w:tcPr>
          <w:p w14:paraId="1326CF52" w14:textId="77777777" w:rsidR="0078459F" w:rsidRPr="00B3408A" w:rsidRDefault="0078459F">
            <w:r w:rsidRPr="00B3408A">
              <w:t>R</w:t>
            </w:r>
            <w:r w:rsidRPr="00B3408A">
              <w:t>e</w:t>
            </w:r>
            <w:r w:rsidRPr="00B3408A">
              <w:t xml:space="preserve">-admission in </w:t>
            </w:r>
            <w:r w:rsidRPr="00B3408A">
              <w:t>30</w:t>
            </w:r>
            <w:r w:rsidRPr="00B3408A">
              <w:t>days</w:t>
            </w:r>
          </w:p>
        </w:tc>
        <w:tc>
          <w:tcPr>
            <w:tcW w:w="2176" w:type="dxa"/>
          </w:tcPr>
          <w:p w14:paraId="52EC4B17" w14:textId="77777777" w:rsidR="0078459F" w:rsidRPr="00B3408A" w:rsidRDefault="0078459F">
            <w:r w:rsidRPr="00B3408A">
              <w:t xml:space="preserve">58 </w:t>
            </w:r>
            <w:proofErr w:type="gramStart"/>
            <w:r w:rsidRPr="00B3408A">
              <w:t>( 5.2</w:t>
            </w:r>
            <w:proofErr w:type="gramEnd"/>
            <w:r w:rsidRPr="00B3408A">
              <w:t>)</w:t>
            </w:r>
          </w:p>
        </w:tc>
        <w:tc>
          <w:tcPr>
            <w:tcW w:w="2077" w:type="dxa"/>
          </w:tcPr>
          <w:p w14:paraId="4E098413" w14:textId="77777777" w:rsidR="0078459F" w:rsidRPr="00B3408A" w:rsidRDefault="0078459F">
            <w:r w:rsidRPr="00B3408A">
              <w:t xml:space="preserve">2 </w:t>
            </w:r>
            <w:proofErr w:type="gramStart"/>
            <w:r w:rsidRPr="00B3408A">
              <w:t>( 2.2</w:t>
            </w:r>
            <w:proofErr w:type="gramEnd"/>
            <w:r w:rsidRPr="00B3408A">
              <w:t>)</w:t>
            </w:r>
          </w:p>
        </w:tc>
        <w:tc>
          <w:tcPr>
            <w:tcW w:w="1927" w:type="dxa"/>
          </w:tcPr>
          <w:p w14:paraId="5E1CBB1F" w14:textId="77777777" w:rsidR="0078459F" w:rsidRPr="00B3408A" w:rsidRDefault="0078459F">
            <w:r w:rsidRPr="00B3408A">
              <w:t>0.299</w:t>
            </w:r>
          </w:p>
        </w:tc>
      </w:tr>
      <w:tr w:rsidR="0078459F" w14:paraId="72DBDACF" w14:textId="77777777" w:rsidTr="0078459F">
        <w:tc>
          <w:tcPr>
            <w:tcW w:w="2830" w:type="dxa"/>
          </w:tcPr>
          <w:p w14:paraId="2A004051" w14:textId="77777777" w:rsidR="0078459F" w:rsidRPr="00B3408A" w:rsidRDefault="0078459F">
            <w:r w:rsidRPr="00B3408A">
              <w:t xml:space="preserve">Re-admission in </w:t>
            </w:r>
            <w:r w:rsidRPr="00B3408A">
              <w:t>9</w:t>
            </w:r>
            <w:r w:rsidRPr="00B3408A">
              <w:t>0days</w:t>
            </w:r>
          </w:p>
        </w:tc>
        <w:tc>
          <w:tcPr>
            <w:tcW w:w="2176" w:type="dxa"/>
          </w:tcPr>
          <w:p w14:paraId="66B02476" w14:textId="77777777" w:rsidR="0078459F" w:rsidRPr="00B3408A" w:rsidRDefault="0078459F">
            <w:r w:rsidRPr="0078459F">
              <w:t>142 (12.6)</w:t>
            </w:r>
          </w:p>
        </w:tc>
        <w:tc>
          <w:tcPr>
            <w:tcW w:w="2077" w:type="dxa"/>
          </w:tcPr>
          <w:p w14:paraId="0E73B62F" w14:textId="77777777" w:rsidR="0078459F" w:rsidRPr="00B3408A" w:rsidRDefault="0078459F">
            <w:r w:rsidRPr="0078459F">
              <w:t>10 (10.8)</w:t>
            </w:r>
          </w:p>
        </w:tc>
        <w:tc>
          <w:tcPr>
            <w:tcW w:w="1927" w:type="dxa"/>
          </w:tcPr>
          <w:p w14:paraId="0820F175" w14:textId="77777777" w:rsidR="0078459F" w:rsidRPr="00B3408A" w:rsidRDefault="0078459F">
            <w:r w:rsidRPr="0078459F">
              <w:t>0.716</w:t>
            </w:r>
          </w:p>
        </w:tc>
      </w:tr>
    </w:tbl>
    <w:p w14:paraId="77663813" w14:textId="77777777" w:rsidR="003E30A9" w:rsidRDefault="003E30A9"/>
    <w:p w14:paraId="27821AED" w14:textId="77777777" w:rsidR="0078459F" w:rsidRPr="00B3408A" w:rsidRDefault="0078459F" w:rsidP="0078459F">
      <w:pPr>
        <w:pStyle w:val="p1"/>
        <w:rPr>
          <w:rFonts w:asciiTheme="minorHAnsi" w:hAnsiTheme="minorHAnsi" w:cstheme="minorBidi"/>
          <w:color w:val="auto"/>
          <w:sz w:val="24"/>
          <w:szCs w:val="24"/>
          <w:lang w:eastAsia="en-US"/>
        </w:rPr>
      </w:pPr>
      <w:r w:rsidRPr="00B3408A">
        <w:rPr>
          <w:rFonts w:asciiTheme="minorHAnsi" w:hAnsiTheme="minorHAnsi" w:cstheme="minorBidi"/>
          <w:color w:val="auto"/>
          <w:sz w:val="24"/>
          <w:szCs w:val="24"/>
          <w:lang w:eastAsia="en-US"/>
        </w:rPr>
        <w:t xml:space="preserve">3. </w:t>
      </w:r>
      <w:r w:rsidRPr="00B3408A">
        <w:rPr>
          <w:rFonts w:asciiTheme="minorHAnsi" w:hAnsiTheme="minorHAnsi" w:cstheme="minorBidi"/>
          <w:color w:val="auto"/>
          <w:sz w:val="24"/>
          <w:szCs w:val="24"/>
          <w:lang w:eastAsia="en-US"/>
        </w:rPr>
        <w:t>没有</w:t>
      </w:r>
      <w:r w:rsidRPr="00B3408A">
        <w:rPr>
          <w:rFonts w:asciiTheme="minorHAnsi" w:hAnsiTheme="minorHAnsi" w:cstheme="minorBidi" w:hint="eastAsia"/>
          <w:color w:val="auto"/>
          <w:sz w:val="24"/>
          <w:szCs w:val="24"/>
          <w:lang w:eastAsia="en-US"/>
        </w:rPr>
        <w:t>用</w:t>
      </w:r>
      <w:proofErr w:type="spellStart"/>
      <w:r w:rsidRPr="00B3408A">
        <w:rPr>
          <w:rFonts w:asciiTheme="minorHAnsi" w:hAnsiTheme="minorHAnsi" w:cstheme="minorBidi" w:hint="eastAsia"/>
          <w:color w:val="auto"/>
          <w:sz w:val="24"/>
          <w:szCs w:val="24"/>
          <w:lang w:eastAsia="en-US"/>
        </w:rPr>
        <w:t>navicat</w:t>
      </w:r>
      <w:proofErr w:type="spellEnd"/>
      <w:r w:rsidRPr="00B3408A">
        <w:rPr>
          <w:rFonts w:asciiTheme="minorHAnsi" w:hAnsiTheme="minorHAnsi" w:cstheme="minorBidi" w:hint="eastAsia"/>
          <w:color w:val="auto"/>
          <w:sz w:val="24"/>
          <w:szCs w:val="24"/>
          <w:lang w:eastAsia="en-US"/>
        </w:rPr>
        <w:t>，我用的是</w:t>
      </w:r>
      <w:proofErr w:type="spellStart"/>
      <w:r w:rsidRPr="00B3408A">
        <w:rPr>
          <w:rFonts w:asciiTheme="minorHAnsi" w:hAnsiTheme="minorHAnsi" w:cstheme="minorBidi"/>
          <w:color w:val="auto"/>
          <w:sz w:val="24"/>
          <w:szCs w:val="24"/>
          <w:lang w:eastAsia="en-US"/>
        </w:rPr>
        <w:t>datagrip</w:t>
      </w:r>
      <w:proofErr w:type="spellEnd"/>
      <w:r w:rsidRPr="00B3408A">
        <w:rPr>
          <w:rFonts w:asciiTheme="minorHAnsi" w:hAnsiTheme="minorHAnsi" w:cstheme="minorBidi"/>
          <w:color w:val="auto"/>
          <w:sz w:val="24"/>
          <w:szCs w:val="24"/>
          <w:lang w:eastAsia="en-US"/>
        </w:rPr>
        <w:t xml:space="preserve"> 2017.3.4</w:t>
      </w:r>
    </w:p>
    <w:p w14:paraId="454FD0D6" w14:textId="77777777" w:rsidR="0078459F" w:rsidRDefault="0078459F"/>
    <w:p w14:paraId="220B7A4F" w14:textId="77777777" w:rsidR="0078459F" w:rsidRPr="00B3408A" w:rsidRDefault="0078459F">
      <w:r>
        <w:t xml:space="preserve">4. </w:t>
      </w:r>
      <w:r w:rsidR="002052D7">
        <w:rPr>
          <w:rFonts w:hint="eastAsia"/>
        </w:rPr>
        <w:t>多重线性插补（</w:t>
      </w:r>
      <w:r w:rsidR="002052D7" w:rsidRPr="00B3408A">
        <w:t xml:space="preserve">Multiple </w:t>
      </w:r>
      <w:r w:rsidR="002052D7" w:rsidRPr="00B3408A">
        <w:rPr>
          <w:rFonts w:hint="eastAsia"/>
        </w:rPr>
        <w:t xml:space="preserve">linear </w:t>
      </w:r>
      <w:r w:rsidR="002052D7" w:rsidRPr="00B3408A">
        <w:t>imputation</w:t>
      </w:r>
      <w:r w:rsidR="002052D7" w:rsidRPr="00B3408A">
        <w:t>）</w:t>
      </w:r>
      <w:r w:rsidR="002A02BB">
        <w:rPr>
          <w:rFonts w:hint="eastAsia"/>
        </w:rPr>
        <w:t>用于</w:t>
      </w:r>
      <w:r w:rsidR="00146B51">
        <w:rPr>
          <w:rFonts w:hint="eastAsia"/>
        </w:rPr>
        <w:t>lab value</w:t>
      </w:r>
      <w:r w:rsidR="00146B51">
        <w:rPr>
          <w:rFonts w:hint="eastAsia"/>
        </w:rPr>
        <w:t>，</w:t>
      </w:r>
      <w:r w:rsidR="00146B51">
        <w:rPr>
          <w:rFonts w:hint="eastAsia"/>
        </w:rPr>
        <w:t xml:space="preserve"> </w:t>
      </w:r>
      <w:r w:rsidR="002A02BB">
        <w:rPr>
          <w:rFonts w:hint="eastAsia"/>
        </w:rPr>
        <w:t>vital signs</w:t>
      </w:r>
      <w:r w:rsidR="00146B51">
        <w:rPr>
          <w:rFonts w:hint="eastAsia"/>
        </w:rPr>
        <w:t>和</w:t>
      </w:r>
      <w:r w:rsidR="00146B51">
        <w:rPr>
          <w:rFonts w:hint="eastAsia"/>
        </w:rPr>
        <w:t>height</w:t>
      </w:r>
      <w:r w:rsidR="00146B51">
        <w:rPr>
          <w:rFonts w:hint="eastAsia"/>
        </w:rPr>
        <w:t>，</w:t>
      </w:r>
      <w:r w:rsidR="00146B51">
        <w:rPr>
          <w:rFonts w:hint="eastAsia"/>
        </w:rPr>
        <w:t xml:space="preserve"> weight</w:t>
      </w:r>
      <w:r w:rsidR="00146B51">
        <w:rPr>
          <w:rFonts w:hint="eastAsia"/>
        </w:rPr>
        <w:t>相关的变量（</w:t>
      </w:r>
      <w:r w:rsidR="00146B51">
        <w:rPr>
          <w:rFonts w:hint="eastAsia"/>
        </w:rPr>
        <w:t>height</w:t>
      </w:r>
      <w:r w:rsidR="00146B51">
        <w:rPr>
          <w:rFonts w:hint="eastAsia"/>
        </w:rPr>
        <w:t>，不同时间点的</w:t>
      </w:r>
      <w:r w:rsidR="00146B51">
        <w:rPr>
          <w:rFonts w:hint="eastAsia"/>
        </w:rPr>
        <w:t>weight</w:t>
      </w:r>
      <w:r w:rsidR="00146B51">
        <w:rPr>
          <w:rFonts w:hint="eastAsia"/>
        </w:rPr>
        <w:t>和</w:t>
      </w:r>
      <w:r w:rsidR="00146B51">
        <w:rPr>
          <w:rFonts w:hint="eastAsia"/>
        </w:rPr>
        <w:t>BMI</w:t>
      </w:r>
      <w:r w:rsidR="00146B51">
        <w:rPr>
          <w:rFonts w:hint="eastAsia"/>
        </w:rPr>
        <w:t>）</w:t>
      </w:r>
    </w:p>
    <w:p w14:paraId="2D5FF700" w14:textId="77777777" w:rsidR="005A6A11" w:rsidRDefault="005A6A11">
      <w:pPr>
        <w:rPr>
          <w:rFonts w:hint="eastAsia"/>
        </w:rPr>
      </w:pPr>
    </w:p>
    <w:p w14:paraId="55938DB8" w14:textId="77777777" w:rsidR="005A6A11" w:rsidRDefault="005A6A11" w:rsidP="005A6A1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最终没有用</w:t>
      </w:r>
      <w:r>
        <w:rPr>
          <w:rFonts w:hint="eastAsia"/>
        </w:rPr>
        <w:t>oversampling</w:t>
      </w:r>
      <w:r>
        <w:rPr>
          <w:rFonts w:hint="eastAsia"/>
        </w:rPr>
        <w:t>，数据不平衡的问题会对预测模型有影响，有一种处理的方法是看</w:t>
      </w:r>
      <w:r>
        <w:rPr>
          <w:rFonts w:hint="eastAsia"/>
        </w:rPr>
        <w:t>AUROC</w:t>
      </w:r>
      <w:r>
        <w:rPr>
          <w:rFonts w:hint="eastAsia"/>
        </w:rPr>
        <w:t>，这个评价指标不受数据不平衡的影响。</w:t>
      </w:r>
    </w:p>
    <w:p w14:paraId="18B0BA11" w14:textId="77777777" w:rsidR="005A6A11" w:rsidRDefault="005A6A11">
      <w:pPr>
        <w:rPr>
          <w:rFonts w:hint="eastAsia"/>
        </w:rPr>
      </w:pPr>
    </w:p>
    <w:p w14:paraId="4EDED912" w14:textId="77777777" w:rsidR="005A6A11" w:rsidRDefault="005A6A11">
      <w:pPr>
        <w:rPr>
          <w:rFonts w:hint="eastAsia"/>
        </w:rPr>
      </w:pPr>
      <w:r>
        <w:rPr>
          <w:rFonts w:hint="eastAsia"/>
        </w:rPr>
        <w:t xml:space="preserve">6. Gender = 1 </w:t>
      </w:r>
      <w:r>
        <w:rPr>
          <w:rFonts w:hint="eastAsia"/>
        </w:rPr>
        <w:t>是男，</w:t>
      </w:r>
      <w:r>
        <w:rPr>
          <w:rFonts w:hint="eastAsia"/>
        </w:rPr>
        <w:t xml:space="preserve"> 0</w:t>
      </w:r>
      <w:r>
        <w:rPr>
          <w:rFonts w:hint="eastAsia"/>
        </w:rPr>
        <w:t>是女</w:t>
      </w:r>
    </w:p>
    <w:p w14:paraId="563A5889" w14:textId="77777777" w:rsidR="005A6A11" w:rsidRDefault="005A6A11">
      <w:pPr>
        <w:rPr>
          <w:rFonts w:hint="eastAsia"/>
        </w:rPr>
      </w:pPr>
    </w:p>
    <w:p w14:paraId="1763672C" w14:textId="77777777" w:rsidR="005A6A11" w:rsidRDefault="005A6A11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数据分析所用软件：</w:t>
      </w:r>
    </w:p>
    <w:p w14:paraId="5B79CFEF" w14:textId="77777777" w:rsidR="005A6A11" w:rsidRPr="00C2774C" w:rsidRDefault="005A6A11" w:rsidP="005A6A11">
      <w:r>
        <w:t>All statistical analyses were performed using R 3.4.3.</w:t>
      </w:r>
    </w:p>
    <w:p w14:paraId="6B2AF291" w14:textId="77777777" w:rsidR="005A6A11" w:rsidRPr="005A6A11" w:rsidRDefault="005A6A11">
      <w:pPr>
        <w:rPr>
          <w:rFonts w:hint="eastAsia"/>
          <w:lang w:eastAsia="zh-CN"/>
        </w:rPr>
      </w:pPr>
    </w:p>
    <w:sectPr w:rsidR="005A6A11" w:rsidRPr="005A6A11" w:rsidSect="007B3A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A98"/>
    <w:rsid w:val="00146B51"/>
    <w:rsid w:val="001632BC"/>
    <w:rsid w:val="00192D44"/>
    <w:rsid w:val="002052D7"/>
    <w:rsid w:val="002A02BB"/>
    <w:rsid w:val="003E30A9"/>
    <w:rsid w:val="00532FB8"/>
    <w:rsid w:val="005A6A11"/>
    <w:rsid w:val="0078459F"/>
    <w:rsid w:val="007B3A98"/>
    <w:rsid w:val="009D2C4F"/>
    <w:rsid w:val="00B3408A"/>
    <w:rsid w:val="00CB5B9D"/>
    <w:rsid w:val="00F9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B4A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59F"/>
    <w:rPr>
      <w:rFonts w:ascii="Courier New" w:hAnsi="Courier New" w:cs="Courier New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7845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78459F"/>
    <w:pPr>
      <w:spacing w:line="255" w:lineRule="atLeast"/>
    </w:pPr>
    <w:rPr>
      <w:rFonts w:ascii="Times" w:hAnsi="Times" w:cs="Times New Roman"/>
      <w:color w:val="000000"/>
      <w:sz w:val="21"/>
      <w:szCs w:val="21"/>
      <w:lang w:eastAsia="zh-CN"/>
    </w:rPr>
  </w:style>
  <w:style w:type="character" w:customStyle="1" w:styleId="s1">
    <w:name w:val="s1"/>
    <w:basedOn w:val="DefaultParagraphFont"/>
    <w:rsid w:val="0078459F"/>
  </w:style>
  <w:style w:type="paragraph" w:customStyle="1" w:styleId="p2">
    <w:name w:val="p2"/>
    <w:basedOn w:val="Normal"/>
    <w:rsid w:val="0078459F"/>
    <w:pPr>
      <w:spacing w:line="255" w:lineRule="atLeast"/>
    </w:pPr>
    <w:rPr>
      <w:rFonts w:ascii="Times" w:hAnsi="Times" w:cs="Times New Roman"/>
      <w:color w:val="000000"/>
      <w:sz w:val="21"/>
      <w:szCs w:val="21"/>
      <w:lang w:eastAsia="zh-CN"/>
    </w:rPr>
  </w:style>
  <w:style w:type="character" w:customStyle="1" w:styleId="apple-converted-space">
    <w:name w:val="apple-converted-space"/>
    <w:basedOn w:val="DefaultParagraphFont"/>
    <w:rsid w:val="00784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3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DR_complement.docx</Template>
  <TotalTime>19</TotalTime>
  <Pages>1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2018-02-14T02:35:00Z</dcterms:created>
  <dcterms:modified xsi:type="dcterms:W3CDTF">2018-02-14T20:21:00Z</dcterms:modified>
</cp:coreProperties>
</file>